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1269D0C" w14:textId="77777777" w:rsidR="004336B5" w:rsidRDefault="00000000">
      <w:pPr>
        <w:spacing w:after="0" w:line="240" w:lineRule="auto"/>
        <w:jc w:val="center"/>
        <w:rPr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Topic Title</w:t>
      </w:r>
    </w:p>
    <w:p w14:paraId="0163A22A" w14:textId="77777777" w:rsidR="004336B5" w:rsidRDefault="004336B5">
      <w:pPr>
        <w:spacing w:after="0" w:line="240" w:lineRule="auto"/>
        <w:jc w:val="center"/>
      </w:pPr>
    </w:p>
    <w:p w14:paraId="6650DFB3" w14:textId="77777777" w:rsidR="004336B5" w:rsidRDefault="004336B5">
      <w:pPr>
        <w:spacing w:after="0" w:line="240" w:lineRule="auto"/>
        <w:jc w:val="center"/>
      </w:pPr>
    </w:p>
    <w:p w14:paraId="47A2C9F1" w14:textId="77777777" w:rsidR="004336B5" w:rsidRDefault="004336B5">
      <w:pPr>
        <w:spacing w:after="0" w:line="240" w:lineRule="auto"/>
        <w:jc w:val="center"/>
      </w:pPr>
    </w:p>
    <w:p w14:paraId="4B2A07C7" w14:textId="77777777" w:rsidR="004336B5" w:rsidRDefault="004336B5">
      <w:pPr>
        <w:spacing w:after="0" w:line="240" w:lineRule="auto"/>
        <w:jc w:val="center"/>
      </w:pPr>
    </w:p>
    <w:p w14:paraId="26794658" w14:textId="77777777" w:rsidR="004336B5" w:rsidRDefault="004336B5">
      <w:pPr>
        <w:spacing w:after="0" w:line="240" w:lineRule="auto"/>
        <w:jc w:val="center"/>
      </w:pPr>
    </w:p>
    <w:p w14:paraId="158C6AC6" w14:textId="77777777" w:rsidR="004336B5" w:rsidRDefault="004336B5">
      <w:pPr>
        <w:spacing w:after="0" w:line="240" w:lineRule="auto"/>
        <w:jc w:val="center"/>
      </w:pPr>
    </w:p>
    <w:p w14:paraId="46E8E860" w14:textId="77777777" w:rsidR="004336B5" w:rsidRDefault="00000000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Bachelor of Technolog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y</w:t>
      </w:r>
    </w:p>
    <w:p w14:paraId="7027786C" w14:textId="7892212B" w:rsidR="004336B5" w:rsidRDefault="00000000">
      <w:pPr>
        <w:spacing w:after="0" w:line="240" w:lineRule="auto"/>
        <w:jc w:val="center"/>
        <w:rPr>
          <w:lang w:val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Science and Engineering</w:t>
      </w:r>
      <w:r w:rsidR="00B5490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>(AIML)</w:t>
      </w:r>
    </w:p>
    <w:p w14:paraId="3543C75D" w14:textId="77777777" w:rsidR="004336B5" w:rsidRDefault="004336B5">
      <w:pPr>
        <w:spacing w:after="0" w:line="240" w:lineRule="auto"/>
        <w:jc w:val="center"/>
      </w:pPr>
    </w:p>
    <w:p w14:paraId="044405A4" w14:textId="77777777" w:rsidR="004336B5" w:rsidRDefault="004336B5">
      <w:pPr>
        <w:spacing w:after="0" w:line="240" w:lineRule="auto"/>
      </w:pPr>
    </w:p>
    <w:p w14:paraId="409929AA" w14:textId="77777777" w:rsidR="004336B5" w:rsidRDefault="00000000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Submitted By</w:t>
      </w:r>
    </w:p>
    <w:p w14:paraId="4EE0245E" w14:textId="77777777" w:rsidR="004336B5" w:rsidRDefault="004336B5">
      <w:pPr>
        <w:spacing w:after="0" w:line="240" w:lineRule="auto"/>
        <w:jc w:val="center"/>
      </w:pPr>
    </w:p>
    <w:p w14:paraId="07DFFA2D" w14:textId="77777777" w:rsidR="004336B5" w:rsidRDefault="00000000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NAME (ROLL NUMBER)</w:t>
      </w:r>
    </w:p>
    <w:p w14:paraId="368D4386" w14:textId="77777777" w:rsidR="004336B5" w:rsidRDefault="004336B5">
      <w:pPr>
        <w:spacing w:after="0" w:line="240" w:lineRule="auto"/>
        <w:jc w:val="center"/>
      </w:pPr>
    </w:p>
    <w:p w14:paraId="646447D7" w14:textId="77777777" w:rsidR="004336B5" w:rsidRDefault="004336B5">
      <w:pPr>
        <w:spacing w:after="0" w:line="240" w:lineRule="auto"/>
      </w:pPr>
    </w:p>
    <w:p w14:paraId="7624ECFA" w14:textId="77777777" w:rsidR="004336B5" w:rsidRDefault="004336B5">
      <w:pPr>
        <w:spacing w:after="0" w:line="240" w:lineRule="auto"/>
      </w:pPr>
    </w:p>
    <w:p w14:paraId="01A425EA" w14:textId="77777777" w:rsidR="004336B5" w:rsidRDefault="004336B5">
      <w:pPr>
        <w:spacing w:after="0" w:line="240" w:lineRule="auto"/>
      </w:pPr>
    </w:p>
    <w:p w14:paraId="114F357D" w14:textId="638A8C4A" w:rsidR="004336B5" w:rsidRDefault="00D457C8">
      <w:pPr>
        <w:spacing w:after="0" w:line="240" w:lineRule="auto"/>
        <w:jc w:val="center"/>
        <w:rPr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MARCH</w:t>
      </w:r>
      <w:r w:rsidR="000000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</w:t>
      </w:r>
      <w:r w:rsidR="00000000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5</w:t>
      </w:r>
    </w:p>
    <w:p w14:paraId="26C3A7B9" w14:textId="77777777" w:rsidR="004336B5" w:rsidRDefault="004336B5">
      <w:pPr>
        <w:spacing w:after="0" w:line="240" w:lineRule="auto"/>
        <w:jc w:val="center"/>
      </w:pPr>
    </w:p>
    <w:p w14:paraId="3B0622BC" w14:textId="4EAD4DA3" w:rsidR="004336B5" w:rsidRDefault="00B5490E">
      <w:pPr>
        <w:spacing w:after="0" w:line="240" w:lineRule="auto"/>
        <w:jc w:val="center"/>
      </w:pPr>
      <w:r>
        <w:rPr>
          <w:lang w:val="en-IN" w:eastAsia="en-IN"/>
        </w:rPr>
        <w:pict w14:anchorId="32631F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75pt;height:125.25pt">
            <v:imagedata r:id="rId7" o:title="TMSL LOGO"/>
          </v:shape>
        </w:pict>
      </w:r>
    </w:p>
    <w:p w14:paraId="756F632B" w14:textId="77777777" w:rsidR="004336B5" w:rsidRDefault="004336B5">
      <w:pPr>
        <w:spacing w:after="0" w:line="240" w:lineRule="auto"/>
        <w:jc w:val="center"/>
      </w:pPr>
    </w:p>
    <w:p w14:paraId="4D3C5B1C" w14:textId="77777777" w:rsidR="004336B5" w:rsidRDefault="004336B5">
      <w:pPr>
        <w:spacing w:after="0" w:line="240" w:lineRule="auto"/>
        <w:jc w:val="center"/>
      </w:pPr>
    </w:p>
    <w:p w14:paraId="1F802FFE" w14:textId="77777777" w:rsidR="004336B5" w:rsidRDefault="004336B5">
      <w:pPr>
        <w:spacing w:after="0" w:line="240" w:lineRule="auto"/>
        <w:jc w:val="center"/>
      </w:pPr>
    </w:p>
    <w:p w14:paraId="13BDEF8E" w14:textId="77777777" w:rsidR="004336B5" w:rsidRDefault="004336B5">
      <w:pPr>
        <w:tabs>
          <w:tab w:val="left" w:pos="5325"/>
        </w:tabs>
        <w:spacing w:after="0" w:line="240" w:lineRule="auto"/>
        <w:jc w:val="center"/>
      </w:pPr>
    </w:p>
    <w:p w14:paraId="789BCA9D" w14:textId="77777777" w:rsidR="004336B5" w:rsidRDefault="00000000">
      <w:pPr>
        <w:tabs>
          <w:tab w:val="left" w:pos="5325"/>
        </w:tabs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Techno Main</w:t>
      </w:r>
    </w:p>
    <w:p w14:paraId="0BB8D370" w14:textId="77777777" w:rsidR="004336B5" w:rsidRDefault="00000000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EM-4/1, Sector-V, Salt Lake</w:t>
      </w:r>
    </w:p>
    <w:p w14:paraId="4C942077" w14:textId="77777777" w:rsidR="004336B5" w:rsidRDefault="00000000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Kolkata- 700091 </w:t>
      </w:r>
    </w:p>
    <w:p w14:paraId="69AE5895" w14:textId="77777777" w:rsidR="004336B5" w:rsidRDefault="00000000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West Bengal</w:t>
      </w:r>
    </w:p>
    <w:p w14:paraId="608946C9" w14:textId="77777777" w:rsidR="004336B5" w:rsidRDefault="00000000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India</w:t>
      </w:r>
    </w:p>
    <w:p w14:paraId="0D6D7420" w14:textId="77777777" w:rsidR="004336B5" w:rsidRDefault="00000000">
      <w:pPr>
        <w:tabs>
          <w:tab w:val="left" w:pos="1340"/>
        </w:tabs>
      </w:pPr>
      <w:r>
        <w:rPr>
          <w:color w:val="000000"/>
        </w:rPr>
        <w:tab/>
      </w:r>
    </w:p>
    <w:p w14:paraId="7C2793EB" w14:textId="77777777" w:rsidR="00B5490E" w:rsidRDefault="00B5490E"/>
    <w:p w14:paraId="29679DC5" w14:textId="77777777" w:rsidR="00B5490E" w:rsidRDefault="00B5490E"/>
    <w:p w14:paraId="77461E91" w14:textId="3FEA326A" w:rsidR="004336B5" w:rsidRPr="00B5490E" w:rsidRDefault="00000000" w:rsidP="00B5490E">
      <w:pPr>
        <w:jc w:val="center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TABLE OF CONTENTS</w:t>
      </w:r>
    </w:p>
    <w:p w14:paraId="580FA885" w14:textId="77777777" w:rsidR="004336B5" w:rsidRDefault="004336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C0DC4B" w14:textId="33627707" w:rsidR="004336B5" w:rsidRDefault="00B5490E" w:rsidP="00B5490E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 (50 words)</w:t>
      </w:r>
    </w:p>
    <w:p w14:paraId="2CE9063B" w14:textId="6D9A52BB" w:rsidR="004336B5" w:rsidRPr="00B5490E" w:rsidRDefault="00B5490E" w:rsidP="00B5490E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(200 words)</w:t>
      </w:r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CED74C" w14:textId="10F336CC" w:rsidR="00B5490E" w:rsidRDefault="00B5490E" w:rsidP="00B5490E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 (</w:t>
      </w:r>
      <w:r w:rsidR="002F5302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>0 words)</w:t>
      </w:r>
    </w:p>
    <w:p w14:paraId="02A0D8D5" w14:textId="5AF0ECDA" w:rsidR="004336B5" w:rsidRDefault="00000000" w:rsidP="00B5490E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  <w:r w:rsidR="00B5490E">
        <w:rPr>
          <w:rFonts w:ascii="Times New Roman" w:hAnsi="Times New Roman" w:cs="Times New Roman"/>
          <w:sz w:val="24"/>
          <w:szCs w:val="24"/>
        </w:rPr>
        <w:t xml:space="preserve"> (100 words) </w:t>
      </w:r>
    </w:p>
    <w:p w14:paraId="13CFFA66" w14:textId="237EE655" w:rsidR="00B5490E" w:rsidRDefault="00000000" w:rsidP="00B5490E">
      <w:pPr>
        <w:pStyle w:val="ListParagraph"/>
        <w:numPr>
          <w:ilvl w:val="0"/>
          <w:numId w:val="1"/>
        </w:numPr>
        <w:ind w:left="284" w:hanging="284"/>
      </w:pPr>
      <w:r>
        <w:rPr>
          <w:rFonts w:ascii="Times New Roman" w:hAnsi="Times New Roman" w:cs="Times New Roman"/>
          <w:sz w:val="24"/>
          <w:szCs w:val="24"/>
        </w:rPr>
        <w:t>References</w:t>
      </w:r>
      <w:r w:rsidR="00B5490E">
        <w:rPr>
          <w:rFonts w:ascii="Times New Roman" w:hAnsi="Times New Roman" w:cs="Times New Roman"/>
          <w:sz w:val="24"/>
          <w:szCs w:val="24"/>
        </w:rPr>
        <w:t xml:space="preserve"> (Minimum 5)</w:t>
      </w:r>
    </w:p>
    <w:p w14:paraId="2FA5AE5E" w14:textId="77777777" w:rsidR="00B5490E" w:rsidRDefault="00B5490E" w:rsidP="00B5490E">
      <w:pPr>
        <w:jc w:val="both"/>
        <w:rPr>
          <w:rFonts w:ascii="Times New Roman" w:hAnsi="Times New Roman" w:cs="Times New Roman"/>
          <w:b/>
        </w:rPr>
      </w:pPr>
      <w:r w:rsidRPr="00B5490E">
        <w:rPr>
          <w:rFonts w:ascii="Times New Roman" w:hAnsi="Times New Roman" w:cs="Times New Roman"/>
          <w:b/>
        </w:rPr>
        <w:t>Note:</w:t>
      </w:r>
    </w:p>
    <w:p w14:paraId="63EC934A" w14:textId="13BD421A" w:rsidR="004336B5" w:rsidRDefault="00000000" w:rsidP="00B5490E">
      <w:pPr>
        <w:pStyle w:val="ListParagraph"/>
        <w:numPr>
          <w:ilvl w:val="3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</w:rPr>
      </w:pPr>
      <w:r w:rsidRPr="00B5490E">
        <w:rPr>
          <w:rFonts w:ascii="Times New Roman" w:hAnsi="Times New Roman" w:cs="Times New Roman"/>
          <w:bCs/>
        </w:rPr>
        <w:t xml:space="preserve">Please use </w:t>
      </w:r>
      <w:r w:rsidRPr="009C2360">
        <w:rPr>
          <w:rFonts w:ascii="Times New Roman" w:hAnsi="Times New Roman" w:cs="Times New Roman"/>
          <w:b/>
        </w:rPr>
        <w:t>Times New Roman, 12</w:t>
      </w:r>
      <w:r w:rsidRPr="00B5490E">
        <w:rPr>
          <w:rFonts w:ascii="Times New Roman" w:hAnsi="Times New Roman" w:cs="Times New Roman"/>
          <w:bCs/>
        </w:rPr>
        <w:t xml:space="preserve"> and </w:t>
      </w:r>
      <w:r w:rsidRPr="001317F2">
        <w:rPr>
          <w:rFonts w:ascii="Times New Roman" w:hAnsi="Times New Roman" w:cs="Times New Roman"/>
          <w:b/>
        </w:rPr>
        <w:t>Justified Alignment</w:t>
      </w:r>
      <w:r w:rsidRPr="00B5490E">
        <w:rPr>
          <w:rFonts w:ascii="Times New Roman" w:hAnsi="Times New Roman" w:cs="Times New Roman"/>
          <w:bCs/>
        </w:rPr>
        <w:t xml:space="preserve">, </w:t>
      </w:r>
      <w:r w:rsidRPr="009C2360">
        <w:rPr>
          <w:rFonts w:ascii="Times New Roman" w:hAnsi="Times New Roman" w:cs="Times New Roman"/>
          <w:b/>
        </w:rPr>
        <w:t>Numbering should be Automatic</w:t>
      </w:r>
      <w:r w:rsidR="00B5490E">
        <w:rPr>
          <w:rFonts w:ascii="Times New Roman" w:hAnsi="Times New Roman" w:cs="Times New Roman"/>
          <w:bCs/>
        </w:rPr>
        <w:t>.</w:t>
      </w:r>
    </w:p>
    <w:p w14:paraId="60F7FE69" w14:textId="071DA935" w:rsidR="00B5490E" w:rsidRDefault="00B5490E" w:rsidP="00B5490E">
      <w:pPr>
        <w:pStyle w:val="ListParagraph"/>
        <w:numPr>
          <w:ilvl w:val="3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Reference style should be following type (</w:t>
      </w:r>
      <w:r w:rsidRPr="00D457C8">
        <w:rPr>
          <w:rFonts w:ascii="Times New Roman" w:hAnsi="Times New Roman" w:cs="Times New Roman"/>
          <w:b/>
        </w:rPr>
        <w:t>IEEE style</w:t>
      </w:r>
      <w:r>
        <w:rPr>
          <w:rFonts w:ascii="Times New Roman" w:hAnsi="Times New Roman" w:cs="Times New Roman"/>
          <w:bCs/>
        </w:rPr>
        <w:t>):</w:t>
      </w:r>
    </w:p>
    <w:p w14:paraId="195738F4" w14:textId="13B0AC33" w:rsidR="00B5490E" w:rsidRDefault="00B5490E" w:rsidP="00B5490E">
      <w:pPr>
        <w:pStyle w:val="ListParagraph"/>
        <w:numPr>
          <w:ilvl w:val="1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bCs/>
        </w:rPr>
      </w:pPr>
      <w:r w:rsidRPr="00B5490E">
        <w:rPr>
          <w:rFonts w:ascii="Times New Roman" w:hAnsi="Times New Roman" w:cs="Times New Roman"/>
          <w:bCs/>
        </w:rPr>
        <w:t>F. Meng, H. Liu, Y. Liang, J. Tu and M. Liu, "Sample fusion network: An end-to-end data augmentation network for skeleton-based human action recognition", IEEE Trans. Image Process., vol. 28, no. 11, pp. 5281-5295, Nov. 2019.</w:t>
      </w:r>
    </w:p>
    <w:p w14:paraId="2ED2406F" w14:textId="0CD7600B" w:rsidR="00B5490E" w:rsidRDefault="00B5490E" w:rsidP="00B5490E">
      <w:pPr>
        <w:pStyle w:val="ListParagraph"/>
        <w:numPr>
          <w:ilvl w:val="1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bCs/>
        </w:rPr>
      </w:pPr>
      <w:r w:rsidRPr="00B5490E">
        <w:rPr>
          <w:rFonts w:ascii="Times New Roman" w:hAnsi="Times New Roman" w:cs="Times New Roman"/>
          <w:bCs/>
        </w:rPr>
        <w:t xml:space="preserve">J. Gilmer, S. S. </w:t>
      </w:r>
      <w:proofErr w:type="spellStart"/>
      <w:r w:rsidRPr="00B5490E">
        <w:rPr>
          <w:rFonts w:ascii="Times New Roman" w:hAnsi="Times New Roman" w:cs="Times New Roman"/>
          <w:bCs/>
        </w:rPr>
        <w:t>Schoenholz</w:t>
      </w:r>
      <w:proofErr w:type="spellEnd"/>
      <w:r w:rsidRPr="00B5490E">
        <w:rPr>
          <w:rFonts w:ascii="Times New Roman" w:hAnsi="Times New Roman" w:cs="Times New Roman"/>
          <w:bCs/>
        </w:rPr>
        <w:t xml:space="preserve">, P. F. Riley, O. </w:t>
      </w:r>
      <w:proofErr w:type="spellStart"/>
      <w:r w:rsidRPr="00B5490E">
        <w:rPr>
          <w:rFonts w:ascii="Times New Roman" w:hAnsi="Times New Roman" w:cs="Times New Roman"/>
          <w:bCs/>
        </w:rPr>
        <w:t>Vinyals</w:t>
      </w:r>
      <w:proofErr w:type="spellEnd"/>
      <w:r w:rsidRPr="00B5490E">
        <w:rPr>
          <w:rFonts w:ascii="Times New Roman" w:hAnsi="Times New Roman" w:cs="Times New Roman"/>
          <w:bCs/>
        </w:rPr>
        <w:t xml:space="preserve"> and G. E. Dahl, "Neural message passing for quantum chemistry", Proc. Int. Conf. Mach. Learn. (ICML), pp. 1263-1272, 2017.</w:t>
      </w:r>
    </w:p>
    <w:p w14:paraId="4934D53B" w14:textId="7BB9A28A" w:rsidR="00B5490E" w:rsidRDefault="00B5490E" w:rsidP="001317F2">
      <w:pPr>
        <w:pStyle w:val="ListParagraph"/>
        <w:numPr>
          <w:ilvl w:val="1"/>
          <w:numId w:val="3"/>
        </w:numPr>
        <w:tabs>
          <w:tab w:val="left" w:pos="709"/>
        </w:tabs>
        <w:spacing w:line="360" w:lineRule="auto"/>
        <w:ind w:left="567" w:hanging="283"/>
        <w:jc w:val="both"/>
        <w:rPr>
          <w:rFonts w:ascii="Times New Roman" w:hAnsi="Times New Roman" w:cs="Times New Roman"/>
          <w:bCs/>
        </w:rPr>
      </w:pPr>
      <w:r w:rsidRPr="00B5490E">
        <w:rPr>
          <w:rFonts w:ascii="Times New Roman" w:hAnsi="Times New Roman" w:cs="Times New Roman"/>
          <w:bCs/>
        </w:rPr>
        <w:t xml:space="preserve">P. Bhandari. “Nominal data | Definition, examples, data collection &amp; analysis.” </w:t>
      </w:r>
      <w:proofErr w:type="spellStart"/>
      <w:r w:rsidRPr="00B5490E">
        <w:rPr>
          <w:rFonts w:ascii="Times New Roman" w:hAnsi="Times New Roman" w:cs="Times New Roman"/>
          <w:bCs/>
        </w:rPr>
        <w:t>Scribbr</w:t>
      </w:r>
      <w:proofErr w:type="spellEnd"/>
      <w:r w:rsidRPr="00B5490E">
        <w:rPr>
          <w:rFonts w:ascii="Times New Roman" w:hAnsi="Times New Roman" w:cs="Times New Roman"/>
          <w:bCs/>
        </w:rPr>
        <w:t>.  https://www.scribbr.com/statistics/nominal-data/ (accessed Aug. 11, 2022).</w:t>
      </w:r>
    </w:p>
    <w:p w14:paraId="5E735565" w14:textId="42F32B22" w:rsidR="00B5490E" w:rsidRDefault="00B5490E" w:rsidP="00B5490E">
      <w:pPr>
        <w:pStyle w:val="ListParagraph"/>
        <w:numPr>
          <w:ilvl w:val="3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</w:rPr>
      </w:pPr>
      <w:r w:rsidRPr="00B5490E">
        <w:rPr>
          <w:rFonts w:ascii="Times New Roman" w:hAnsi="Times New Roman" w:cs="Times New Roman"/>
          <w:b/>
        </w:rPr>
        <w:t xml:space="preserve">Your report will be checked under standard plagiarism guidelines. </w:t>
      </w:r>
    </w:p>
    <w:p w14:paraId="454F7D1A" w14:textId="1B6DF126" w:rsidR="002F5302" w:rsidRDefault="00593F4E" w:rsidP="00B5490E">
      <w:pPr>
        <w:pStyle w:val="ListParagraph"/>
        <w:numPr>
          <w:ilvl w:val="3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 photo should be there in the report.</w:t>
      </w:r>
    </w:p>
    <w:p w14:paraId="7A4411B9" w14:textId="77777777" w:rsidR="00D457C8" w:rsidRDefault="00D457C8" w:rsidP="00D457C8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0D026994" w14:textId="77777777" w:rsidR="00D457C8" w:rsidRDefault="00D457C8" w:rsidP="00D457C8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78EA91B1" w14:textId="77777777" w:rsidR="00D457C8" w:rsidRDefault="00D457C8" w:rsidP="00D457C8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23DA9F21" w14:textId="77777777" w:rsidR="00D457C8" w:rsidRDefault="00D457C8" w:rsidP="00D457C8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3EDB85B8" w14:textId="77777777" w:rsidR="00D457C8" w:rsidRDefault="00D457C8" w:rsidP="00D457C8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217E7C53" w14:textId="77777777" w:rsidR="00D457C8" w:rsidRDefault="00D457C8" w:rsidP="00D457C8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4AA7470B" w14:textId="77777777" w:rsidR="004336B5" w:rsidRDefault="004336B5"/>
    <w:p w14:paraId="0E5D491D" w14:textId="77777777" w:rsidR="004336B5" w:rsidRDefault="004336B5"/>
    <w:p w14:paraId="2BCAA864" w14:textId="77777777" w:rsidR="004336B5" w:rsidRDefault="004336B5"/>
    <w:p w14:paraId="18AAC96A" w14:textId="77777777" w:rsidR="004336B5" w:rsidRDefault="004336B5"/>
    <w:p w14:paraId="6AFDAD1D" w14:textId="77777777" w:rsidR="004336B5" w:rsidRDefault="004336B5"/>
    <w:p w14:paraId="5B0D903B" w14:textId="7553FDB9" w:rsidR="004336B5" w:rsidRDefault="004336B5">
      <w:pP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4336B5" w:rsidSect="005F1B08">
      <w:footerReference w:type="default" r:id="rId8"/>
      <w:footerReference w:type="first" r:id="rId9"/>
      <w:pgSz w:w="12240" w:h="15840"/>
      <w:pgMar w:top="1440" w:right="1440" w:bottom="1440" w:left="144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6EC67" w14:textId="77777777" w:rsidR="005F1B08" w:rsidRDefault="005F1B08">
      <w:pPr>
        <w:spacing w:line="240" w:lineRule="auto"/>
      </w:pPr>
      <w:r>
        <w:separator/>
      </w:r>
    </w:p>
  </w:endnote>
  <w:endnote w:type="continuationSeparator" w:id="0">
    <w:p w14:paraId="34CDBDA7" w14:textId="77777777" w:rsidR="005F1B08" w:rsidRDefault="005F1B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CB908" w14:textId="77777777" w:rsidR="004336B5" w:rsidRDefault="004336B5">
    <w:pPr>
      <w:tabs>
        <w:tab w:val="center" w:pos="4680"/>
        <w:tab w:val="right" w:pos="9360"/>
      </w:tabs>
      <w:spacing w:after="0" w:line="240" w:lineRule="auto"/>
    </w:pPr>
  </w:p>
  <w:tbl>
    <w:tblPr>
      <w:tblStyle w:val="1"/>
      <w:tblW w:w="9576" w:type="dxa"/>
      <w:tblInd w:w="-115" w:type="dxa"/>
      <w:tblLayout w:type="fixed"/>
      <w:tblLook w:val="04A0" w:firstRow="1" w:lastRow="0" w:firstColumn="1" w:lastColumn="0" w:noHBand="0" w:noVBand="1"/>
    </w:tblPr>
    <w:tblGrid>
      <w:gridCol w:w="4788"/>
      <w:gridCol w:w="4788"/>
    </w:tblGrid>
    <w:tr w:rsidR="004336B5" w14:paraId="20699D78" w14:textId="77777777">
      <w:trPr>
        <w:trHeight w:val="260"/>
      </w:trPr>
      <w:tc>
        <w:tcPr>
          <w:tcW w:w="4788" w:type="dxa"/>
        </w:tcPr>
        <w:p w14:paraId="452328A5" w14:textId="77777777" w:rsidR="004336B5" w:rsidRDefault="00000000">
          <w:pPr>
            <w:tabs>
              <w:tab w:val="center" w:pos="4680"/>
              <w:tab w:val="right" w:pos="9360"/>
            </w:tabs>
            <w:spacing w:after="0" w:line="240" w:lineRule="auto"/>
            <w:rPr>
              <w:lang w:val="en-IN"/>
            </w:rPr>
          </w:pPr>
          <w:r>
            <w:rPr>
              <w:color w:val="000000"/>
              <w:sz w:val="20"/>
              <w:szCs w:val="20"/>
            </w:rPr>
            <w:t>TMSL/CSE</w:t>
          </w:r>
          <w:r>
            <w:rPr>
              <w:color w:val="000000"/>
              <w:sz w:val="20"/>
              <w:szCs w:val="20"/>
              <w:lang w:val="en-IN"/>
            </w:rPr>
            <w:t>(AIML)</w:t>
          </w:r>
          <w:r>
            <w:rPr>
              <w:color w:val="000000"/>
              <w:sz w:val="20"/>
              <w:szCs w:val="20"/>
            </w:rPr>
            <w:t>/CA2/202</w:t>
          </w:r>
          <w:r>
            <w:rPr>
              <w:color w:val="000000"/>
              <w:sz w:val="20"/>
              <w:szCs w:val="20"/>
              <w:lang w:val="en-IN"/>
            </w:rPr>
            <w:t>4</w:t>
          </w:r>
          <w:r>
            <w:rPr>
              <w:color w:val="000000"/>
              <w:sz w:val="20"/>
              <w:szCs w:val="20"/>
            </w:rPr>
            <w:t>-2</w:t>
          </w:r>
          <w:r>
            <w:rPr>
              <w:color w:val="000000"/>
              <w:sz w:val="20"/>
              <w:szCs w:val="20"/>
              <w:lang w:val="en-IN"/>
            </w:rPr>
            <w:t>8</w:t>
          </w:r>
          <w:r>
            <w:rPr>
              <w:color w:val="000000"/>
              <w:sz w:val="20"/>
              <w:szCs w:val="20"/>
            </w:rPr>
            <w:t>/Semester-</w:t>
          </w:r>
          <w:r>
            <w:rPr>
              <w:color w:val="000000"/>
              <w:sz w:val="20"/>
              <w:szCs w:val="20"/>
              <w:lang w:val="en-IN"/>
            </w:rPr>
            <w:t>2</w:t>
          </w:r>
        </w:p>
      </w:tc>
      <w:tc>
        <w:tcPr>
          <w:tcW w:w="4788" w:type="dxa"/>
        </w:tcPr>
        <w:p w14:paraId="70DB1961" w14:textId="77777777" w:rsidR="004336B5" w:rsidRDefault="00000000">
          <w:pP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fldChar w:fldCharType="begin"/>
          </w:r>
          <w:r>
            <w:rPr>
              <w:color w:val="000000"/>
              <w:sz w:val="20"/>
              <w:szCs w:val="20"/>
            </w:rPr>
            <w:instrText>PAGE</w:instrText>
          </w:r>
          <w:r>
            <w:rPr>
              <w:color w:val="000000"/>
              <w:sz w:val="20"/>
              <w:szCs w:val="20"/>
            </w:rPr>
            <w:fldChar w:fldCharType="separate"/>
          </w:r>
          <w:r>
            <w:rPr>
              <w:color w:val="000000"/>
              <w:sz w:val="20"/>
              <w:szCs w:val="20"/>
            </w:rPr>
            <w:t>2</w:t>
          </w:r>
          <w:r>
            <w:rPr>
              <w:color w:val="000000"/>
              <w:sz w:val="20"/>
              <w:szCs w:val="20"/>
            </w:rPr>
            <w:fldChar w:fldCharType="end"/>
          </w:r>
        </w:p>
      </w:tc>
    </w:tr>
  </w:tbl>
  <w:p w14:paraId="0ECAC88F" w14:textId="77777777" w:rsidR="004336B5" w:rsidRDefault="004336B5">
    <w:pPr>
      <w:tabs>
        <w:tab w:val="center" w:pos="4680"/>
        <w:tab w:val="right" w:pos="9360"/>
      </w:tabs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D0FF5" w14:textId="77777777" w:rsidR="00D457C8" w:rsidRDefault="00D457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0640F" w14:textId="77777777" w:rsidR="005F1B08" w:rsidRDefault="005F1B08">
      <w:pPr>
        <w:spacing w:after="0"/>
      </w:pPr>
      <w:r>
        <w:separator/>
      </w:r>
    </w:p>
  </w:footnote>
  <w:footnote w:type="continuationSeparator" w:id="0">
    <w:p w14:paraId="04826CCF" w14:textId="77777777" w:rsidR="005F1B08" w:rsidRDefault="005F1B0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B47BD"/>
    <w:multiLevelType w:val="multilevel"/>
    <w:tmpl w:val="14EAB3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3"/>
      <w:numFmt w:val="decimal"/>
      <w:lvlText w:val="%4."/>
      <w:lvlJc w:val="left"/>
      <w:pPr>
        <w:ind w:left="2880" w:hanging="360"/>
      </w:pPr>
      <w:rPr>
        <w:rFonts w:hint="default"/>
        <w:b w:val="0"/>
        <w:bCs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4786526"/>
    <w:multiLevelType w:val="multilevel"/>
    <w:tmpl w:val="6F2413F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350D2"/>
    <w:multiLevelType w:val="multilevel"/>
    <w:tmpl w:val="603350D2"/>
    <w:lvl w:ilvl="0">
      <w:start w:val="1"/>
      <w:numFmt w:val="decimal"/>
      <w:lvlText w:val="%1."/>
      <w:lvlJc w:val="left"/>
      <w:pPr>
        <w:ind w:left="360" w:firstLine="0"/>
      </w:pPr>
      <w:rPr>
        <w:color w:val="1F497D" w:themeColor="text2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3" w15:restartNumberingAfterBreak="0">
    <w:nsid w:val="6F2413FB"/>
    <w:multiLevelType w:val="multilevel"/>
    <w:tmpl w:val="55C83C1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499288">
    <w:abstractNumId w:val="3"/>
  </w:num>
  <w:num w:numId="2" w16cid:durableId="1894804089">
    <w:abstractNumId w:val="2"/>
  </w:num>
  <w:num w:numId="3" w16cid:durableId="490407185">
    <w:abstractNumId w:val="1"/>
  </w:num>
  <w:num w:numId="4" w16cid:durableId="846478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1AF"/>
    <w:rsid w:val="001317F2"/>
    <w:rsid w:val="00174967"/>
    <w:rsid w:val="002B1594"/>
    <w:rsid w:val="002F5302"/>
    <w:rsid w:val="00303A1F"/>
    <w:rsid w:val="003B49D0"/>
    <w:rsid w:val="004336B5"/>
    <w:rsid w:val="00560D58"/>
    <w:rsid w:val="005614AC"/>
    <w:rsid w:val="00571EC3"/>
    <w:rsid w:val="00593F4E"/>
    <w:rsid w:val="005F1B08"/>
    <w:rsid w:val="0061071E"/>
    <w:rsid w:val="00730A6E"/>
    <w:rsid w:val="007A3802"/>
    <w:rsid w:val="007D3FB2"/>
    <w:rsid w:val="008315F7"/>
    <w:rsid w:val="00834C31"/>
    <w:rsid w:val="0090228E"/>
    <w:rsid w:val="009836D7"/>
    <w:rsid w:val="00996C31"/>
    <w:rsid w:val="009A086A"/>
    <w:rsid w:val="009A41AF"/>
    <w:rsid w:val="009C0922"/>
    <w:rsid w:val="009C2360"/>
    <w:rsid w:val="009D3308"/>
    <w:rsid w:val="00A013D8"/>
    <w:rsid w:val="00A145D8"/>
    <w:rsid w:val="00A97A17"/>
    <w:rsid w:val="00AC5845"/>
    <w:rsid w:val="00B33FC1"/>
    <w:rsid w:val="00B5490E"/>
    <w:rsid w:val="00B642C4"/>
    <w:rsid w:val="00B926B0"/>
    <w:rsid w:val="00B9664E"/>
    <w:rsid w:val="00D457C8"/>
    <w:rsid w:val="00D47BDF"/>
    <w:rsid w:val="00E53AAF"/>
    <w:rsid w:val="00EF64F1"/>
    <w:rsid w:val="00F04352"/>
    <w:rsid w:val="00F3037E"/>
    <w:rsid w:val="00F80502"/>
    <w:rsid w:val="1B36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E893"/>
  <w15:docId w15:val="{B4E8C4E8-D779-40C1-AD79-0D0DFC04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color w:val="000000"/>
      <w:sz w:val="72"/>
      <w:szCs w:val="72"/>
    </w:rPr>
  </w:style>
  <w:style w:type="table" w:customStyle="1" w:styleId="1">
    <w:name w:val="1"/>
    <w:basedOn w:val="TableNormal"/>
    <w:qFormat/>
    <w:tblPr>
      <w:tblCellMar>
        <w:left w:w="115" w:type="dxa"/>
        <w:right w:w="115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Project%20Synopsis_Template%20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Synopsis_Template v2.0.dotx</Template>
  <TotalTime>33</TotalTime>
  <Pages>3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Sovan</cp:lastModifiedBy>
  <cp:revision>31</cp:revision>
  <dcterms:created xsi:type="dcterms:W3CDTF">2018-10-26T05:15:00Z</dcterms:created>
  <dcterms:modified xsi:type="dcterms:W3CDTF">2025-03-05T11:08:00Z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E34768E7127D48BE9438FDFCF80604CA_12</vt:lpwstr>
  </property>
</Properties>
</file>